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596D" w14:textId="77777777" w:rsidR="006C0DA2" w:rsidRDefault="006C0DA2"/>
    <w:p w14:paraId="3ED68496" w14:textId="77777777" w:rsidR="006C0DA2" w:rsidRDefault="00000000">
      <w:r>
        <w:t>---------Running the Cucumber tests with Jenkins-------------------------------------</w:t>
      </w:r>
    </w:p>
    <w:p w14:paraId="46A94E1A" w14:textId="77777777" w:rsidR="006C0DA2" w:rsidRDefault="006C0DA2"/>
    <w:p w14:paraId="68260C97" w14:textId="77777777" w:rsidR="006C0DA2" w:rsidRDefault="006C0DA2"/>
    <w:p w14:paraId="16BDF232" w14:textId="77777777" w:rsidR="006C0DA2" w:rsidRDefault="00000000">
      <w:pPr>
        <w:pStyle w:val="Heading1"/>
      </w:pPr>
      <w:r>
        <w:rPr>
          <w:b/>
          <w:sz w:val="32"/>
        </w:rPr>
        <w:t xml:space="preserve">Step </w:t>
      </w:r>
      <w:r>
        <w:t>1: Set Up Cucumber with Maven</w:t>
      </w:r>
    </w:p>
    <w:p w14:paraId="10012CE0" w14:textId="77777777" w:rsidR="006C0DA2" w:rsidRDefault="00000000">
      <w:r>
        <w:t>Create a Maven Project:</w:t>
      </w:r>
    </w:p>
    <w:p w14:paraId="18235682" w14:textId="77777777" w:rsidR="006C0DA2" w:rsidRDefault="006C0DA2"/>
    <w:p w14:paraId="1EBA777F" w14:textId="77777777" w:rsidR="006C0DA2" w:rsidRDefault="00000000">
      <w:r>
        <w:t>In Eclipse, go to File &gt; New &gt; Project....</w:t>
      </w:r>
    </w:p>
    <w:p w14:paraId="7286F470" w14:textId="77777777" w:rsidR="006C0DA2" w:rsidRDefault="00000000">
      <w:r>
        <w:t>Select Maven Project and proceed with the wizard to create a new Maven project.</w:t>
      </w:r>
    </w:p>
    <w:p w14:paraId="3E5C5A75" w14:textId="77777777" w:rsidR="006C0DA2" w:rsidRDefault="00000000">
      <w:r>
        <w:t>Add Cucumber Dependencies:</w:t>
      </w:r>
    </w:p>
    <w:p w14:paraId="78071863" w14:textId="77777777" w:rsidR="006C0DA2" w:rsidRDefault="006C0DA2"/>
    <w:p w14:paraId="433F7EA8" w14:textId="77777777" w:rsidR="006C0DA2" w:rsidRDefault="00000000">
      <w:r>
        <w:t>Open the pom.xml file of your Maven project.</w:t>
      </w:r>
    </w:p>
    <w:p w14:paraId="75EAD40F" w14:textId="77777777" w:rsidR="006C0DA2" w:rsidRDefault="006C0DA2"/>
    <w:p w14:paraId="4CD64C45" w14:textId="77777777" w:rsidR="006C0DA2" w:rsidRDefault="00000000">
      <w:r>
        <w:t>Add the following dependencies for Cucumber and JUnit:</w:t>
      </w:r>
    </w:p>
    <w:p w14:paraId="5438C09E" w14:textId="77777777" w:rsidR="006C0DA2" w:rsidRDefault="006C0DA2"/>
    <w:p w14:paraId="2042472A" w14:textId="77777777" w:rsidR="006C0DA2" w:rsidRDefault="00000000">
      <w:r>
        <w:t>&lt;dependencies&gt;</w:t>
      </w:r>
    </w:p>
    <w:p w14:paraId="29B0E0F7" w14:textId="77777777" w:rsidR="006C0DA2" w:rsidRDefault="00000000">
      <w:r>
        <w:t xml:space="preserve">    &lt;dependency&gt;</w:t>
      </w:r>
    </w:p>
    <w:p w14:paraId="01B31AE2" w14:textId="77777777" w:rsidR="006C0DA2" w:rsidRDefault="00000000">
      <w:r>
        <w:t xml:space="preserve">        &lt;groupId&gt;io.cucumber&lt;/groupId&gt;</w:t>
      </w:r>
    </w:p>
    <w:p w14:paraId="4F1AF797" w14:textId="77777777" w:rsidR="006C0DA2" w:rsidRDefault="00000000">
      <w:r>
        <w:t xml:space="preserve">        &lt;artifactId&gt;cucumber-java&lt;/artifactId&gt;</w:t>
      </w:r>
    </w:p>
    <w:p w14:paraId="58992B21" w14:textId="77777777" w:rsidR="006C0DA2" w:rsidRDefault="00000000">
      <w:r>
        <w:t xml:space="preserve">        &lt;version&gt;7.0.0&lt;/version&gt;</w:t>
      </w:r>
    </w:p>
    <w:p w14:paraId="07188894" w14:textId="77777777" w:rsidR="006C0DA2" w:rsidRDefault="00000000">
      <w:r>
        <w:t xml:space="preserve">    &lt;/dependency&gt;</w:t>
      </w:r>
    </w:p>
    <w:p w14:paraId="533C4558" w14:textId="77777777" w:rsidR="006C0DA2" w:rsidRDefault="00000000">
      <w:r>
        <w:t xml:space="preserve">    &lt;dependency&gt;</w:t>
      </w:r>
    </w:p>
    <w:p w14:paraId="4A3D27EC" w14:textId="77777777" w:rsidR="006C0DA2" w:rsidRDefault="00000000">
      <w:r>
        <w:t xml:space="preserve">        &lt;groupId&gt;io.cucumber&lt;/groupId&gt;</w:t>
      </w:r>
    </w:p>
    <w:p w14:paraId="2731523E" w14:textId="77777777" w:rsidR="006C0DA2" w:rsidRDefault="00000000">
      <w:r>
        <w:t xml:space="preserve">        &lt;artifactId&gt;cucumber-junit&lt;/artifactId&gt;</w:t>
      </w:r>
    </w:p>
    <w:p w14:paraId="2A2CCF45" w14:textId="77777777" w:rsidR="006C0DA2" w:rsidRDefault="00000000">
      <w:r>
        <w:t xml:space="preserve">        &lt;version&gt;7.0.0&lt;/version&gt;</w:t>
      </w:r>
    </w:p>
    <w:p w14:paraId="14184D21" w14:textId="77777777" w:rsidR="006C0DA2" w:rsidRDefault="00000000">
      <w:r>
        <w:t xml:space="preserve">    &lt;/dependency&gt;</w:t>
      </w:r>
    </w:p>
    <w:p w14:paraId="0353B446" w14:textId="77777777" w:rsidR="006C0DA2" w:rsidRDefault="00000000">
      <w:r>
        <w:t xml:space="preserve">    &lt;dependency&gt;</w:t>
      </w:r>
    </w:p>
    <w:p w14:paraId="3D378745" w14:textId="77777777" w:rsidR="006C0DA2" w:rsidRDefault="00000000">
      <w:r>
        <w:t xml:space="preserve">        &lt;groupId&gt;junit&lt;/groupId&gt;</w:t>
      </w:r>
    </w:p>
    <w:p w14:paraId="164D317F" w14:textId="77777777" w:rsidR="006C0DA2" w:rsidRDefault="00000000">
      <w:r>
        <w:lastRenderedPageBreak/>
        <w:t xml:space="preserve">        &lt;artifactId&gt;junit&lt;/artifactId&gt;</w:t>
      </w:r>
    </w:p>
    <w:p w14:paraId="2A708DEF" w14:textId="77777777" w:rsidR="006C0DA2" w:rsidRDefault="00000000">
      <w:r>
        <w:t xml:space="preserve">        &lt;version&gt;4.13.2&lt;/version&gt;</w:t>
      </w:r>
    </w:p>
    <w:p w14:paraId="3B01D787" w14:textId="77777777" w:rsidR="006C0DA2" w:rsidRDefault="00000000">
      <w:r>
        <w:t xml:space="preserve">    &lt;/dependency&gt;</w:t>
      </w:r>
    </w:p>
    <w:p w14:paraId="50B61761" w14:textId="77777777" w:rsidR="006C0DA2" w:rsidRDefault="00000000">
      <w:r>
        <w:t>&lt;/dependencies&gt;</w:t>
      </w:r>
    </w:p>
    <w:p w14:paraId="74ABCD0F" w14:textId="77777777" w:rsidR="006C0DA2" w:rsidRDefault="006C0DA2"/>
    <w:p w14:paraId="7DE6BD12" w14:textId="77777777" w:rsidR="006C0DA2" w:rsidRDefault="006C0DA2"/>
    <w:p w14:paraId="17F048DD" w14:textId="77777777" w:rsidR="006C0DA2" w:rsidRDefault="00000000">
      <w:pPr>
        <w:pStyle w:val="Heading1"/>
      </w:pPr>
      <w:r>
        <w:rPr>
          <w:b/>
          <w:sz w:val="32"/>
        </w:rPr>
        <w:t xml:space="preserve">Step </w:t>
      </w:r>
      <w:r>
        <w:t>2: Write Cucumber Tests</w:t>
      </w:r>
    </w:p>
    <w:p w14:paraId="7827FA5B" w14:textId="77777777" w:rsidR="006C0DA2" w:rsidRDefault="00000000">
      <w:r>
        <w:t>Define Feature Files:</w:t>
      </w:r>
    </w:p>
    <w:p w14:paraId="30BC7E7A" w14:textId="77777777" w:rsidR="006C0DA2" w:rsidRDefault="006C0DA2"/>
    <w:p w14:paraId="4A4CED41" w14:textId="77777777" w:rsidR="006C0DA2" w:rsidRDefault="00000000">
      <w:r>
        <w:t>Create a new directory src/test/resources in your Maven project.</w:t>
      </w:r>
    </w:p>
    <w:p w14:paraId="0436B5C7" w14:textId="77777777" w:rsidR="006C0DA2" w:rsidRDefault="006C0DA2"/>
    <w:p w14:paraId="41E83AA1" w14:textId="77777777" w:rsidR="006C0DA2" w:rsidRDefault="00000000">
      <w:r>
        <w:t>Add .feature files to this directory. Example:</w:t>
      </w:r>
    </w:p>
    <w:p w14:paraId="051E1A31" w14:textId="77777777" w:rsidR="006C0DA2" w:rsidRDefault="006C0DA2"/>
    <w:p w14:paraId="6EDF8C42" w14:textId="77777777" w:rsidR="006C0DA2" w:rsidRDefault="00000000">
      <w:r>
        <w:t>gherkin</w:t>
      </w:r>
    </w:p>
    <w:p w14:paraId="1114C49A" w14:textId="77777777" w:rsidR="006C0DA2" w:rsidRDefault="00000000">
      <w:r>
        <w:rPr>
          <w:color w:val="4C94D8"/>
          <w:sz w:val="32"/>
        </w:rPr>
        <w:t>Copy code</w:t>
      </w:r>
    </w:p>
    <w:p w14:paraId="64C70EE7" w14:textId="77777777" w:rsidR="006C0DA2" w:rsidRDefault="00000000">
      <w:r>
        <w:t>Feature: Example feature</w:t>
      </w:r>
    </w:p>
    <w:p w14:paraId="43938E48" w14:textId="77777777" w:rsidR="006C0DA2" w:rsidRDefault="00000000">
      <w:r>
        <w:t xml:space="preserve">  Scenario: Example scenario</w:t>
      </w:r>
    </w:p>
    <w:p w14:paraId="0EC63C3F" w14:textId="77777777" w:rsidR="006C0DA2" w:rsidRDefault="00000000">
      <w:r>
        <w:t xml:space="preserve">    Given some precondition</w:t>
      </w:r>
    </w:p>
    <w:p w14:paraId="6601F96D" w14:textId="77777777" w:rsidR="006C0DA2" w:rsidRDefault="00000000">
      <w:r>
        <w:t xml:space="preserve">    When some action is performed</w:t>
      </w:r>
    </w:p>
    <w:p w14:paraId="74CAC1CE" w14:textId="77777777" w:rsidR="006C0DA2" w:rsidRDefault="00000000">
      <w:r>
        <w:t xml:space="preserve">    Then some outcome is expected</w:t>
      </w:r>
    </w:p>
    <w:p w14:paraId="2179FBAA" w14:textId="77777777" w:rsidR="006C0DA2" w:rsidRDefault="00000000">
      <w:pPr>
        <w:pStyle w:val="Heading1"/>
      </w:pPr>
      <w:r>
        <w:t xml:space="preserve">Implement </w:t>
      </w:r>
      <w:r>
        <w:rPr>
          <w:b/>
          <w:sz w:val="32"/>
        </w:rPr>
        <w:t xml:space="preserve">Step </w:t>
      </w:r>
      <w:r>
        <w:t>Definitions:</w:t>
      </w:r>
    </w:p>
    <w:p w14:paraId="5FB87E19" w14:textId="77777777" w:rsidR="006C0DA2" w:rsidRDefault="006C0DA2"/>
    <w:p w14:paraId="43CA8103" w14:textId="77777777" w:rsidR="006C0DA2" w:rsidRDefault="00000000">
      <w:r>
        <w:t>Create a new package (e.g., stepDefinitions) in src/test/java.</w:t>
      </w:r>
    </w:p>
    <w:p w14:paraId="4AC43A90" w14:textId="77777777" w:rsidR="006C0DA2" w:rsidRDefault="006C0DA2"/>
    <w:p w14:paraId="6507846C" w14:textId="77777777" w:rsidR="006C0DA2" w:rsidRDefault="00000000">
      <w:pPr>
        <w:pStyle w:val="Heading1"/>
      </w:pPr>
      <w:r>
        <w:t xml:space="preserve">Add </w:t>
      </w:r>
      <w:r>
        <w:rPr>
          <w:b/>
          <w:sz w:val="32"/>
        </w:rPr>
        <w:t xml:space="preserve">Step </w:t>
      </w:r>
      <w:r>
        <w:t>definition classes to this package. Example:</w:t>
      </w:r>
    </w:p>
    <w:p w14:paraId="6C700277" w14:textId="77777777" w:rsidR="006C0DA2" w:rsidRDefault="006C0DA2"/>
    <w:p w14:paraId="201B8A44" w14:textId="77777777" w:rsidR="006C0DA2" w:rsidRDefault="00000000">
      <w:r>
        <w:lastRenderedPageBreak/>
        <w:t>java</w:t>
      </w:r>
    </w:p>
    <w:p w14:paraId="5B941011" w14:textId="77777777" w:rsidR="006C0DA2" w:rsidRDefault="00000000">
      <w:r>
        <w:rPr>
          <w:color w:val="4C94D8"/>
          <w:sz w:val="32"/>
        </w:rPr>
        <w:t>Copy code</w:t>
      </w:r>
    </w:p>
    <w:p w14:paraId="5A39534F" w14:textId="77777777" w:rsidR="006C0DA2" w:rsidRDefault="00000000">
      <w:r>
        <w:t>package stepDefinitions;</w:t>
      </w:r>
    </w:p>
    <w:p w14:paraId="643DF68F" w14:textId="77777777" w:rsidR="006C0DA2" w:rsidRDefault="006C0DA2"/>
    <w:p w14:paraId="3828A544" w14:textId="77777777" w:rsidR="006C0DA2" w:rsidRDefault="00000000">
      <w:r>
        <w:t>import io.cucumber.java.en.Given;</w:t>
      </w:r>
    </w:p>
    <w:p w14:paraId="0A58E8F7" w14:textId="77777777" w:rsidR="006C0DA2" w:rsidRDefault="00000000">
      <w:r>
        <w:t>import io.cucumber.java.en.When;</w:t>
      </w:r>
    </w:p>
    <w:p w14:paraId="0FEDF53E" w14:textId="77777777" w:rsidR="006C0DA2" w:rsidRDefault="00000000">
      <w:r>
        <w:t>import io.cucumber.java.en.Then;</w:t>
      </w:r>
    </w:p>
    <w:p w14:paraId="36E61721" w14:textId="77777777" w:rsidR="006C0DA2" w:rsidRDefault="006C0DA2"/>
    <w:p w14:paraId="34120B08" w14:textId="77777777" w:rsidR="006C0DA2" w:rsidRDefault="00000000">
      <w:r>
        <w:t>public class ExampleSteps {</w:t>
      </w:r>
    </w:p>
    <w:p w14:paraId="333DF4AB" w14:textId="77777777" w:rsidR="006C0DA2" w:rsidRDefault="00000000">
      <w:r>
        <w:t xml:space="preserve">    @Given("some precondition")</w:t>
      </w:r>
    </w:p>
    <w:p w14:paraId="6AE017E3" w14:textId="77777777" w:rsidR="006C0DA2" w:rsidRDefault="00000000">
      <w:r>
        <w:t xml:space="preserve">    public void some_precondition() {</w:t>
      </w:r>
    </w:p>
    <w:p w14:paraId="32016284" w14:textId="77777777" w:rsidR="006C0DA2" w:rsidRDefault="00000000">
      <w:r>
        <w:t xml:space="preserve">        // code for precondition</w:t>
      </w:r>
    </w:p>
    <w:p w14:paraId="7A2D2FF3" w14:textId="77777777" w:rsidR="006C0DA2" w:rsidRDefault="00000000">
      <w:r>
        <w:t xml:space="preserve">    }</w:t>
      </w:r>
    </w:p>
    <w:p w14:paraId="329580DA" w14:textId="77777777" w:rsidR="006C0DA2" w:rsidRDefault="006C0DA2"/>
    <w:p w14:paraId="2C7D038A" w14:textId="77777777" w:rsidR="006C0DA2" w:rsidRDefault="00000000">
      <w:r>
        <w:t xml:space="preserve">    @When("some action is performed")</w:t>
      </w:r>
    </w:p>
    <w:p w14:paraId="52FD7E87" w14:textId="77777777" w:rsidR="006C0DA2" w:rsidRDefault="00000000">
      <w:r>
        <w:t xml:space="preserve">    public void some_action_is_performed() {</w:t>
      </w:r>
    </w:p>
    <w:p w14:paraId="61EBE020" w14:textId="77777777" w:rsidR="006C0DA2" w:rsidRDefault="00000000">
      <w:r>
        <w:t xml:space="preserve">        // code for action</w:t>
      </w:r>
    </w:p>
    <w:p w14:paraId="310218B9" w14:textId="77777777" w:rsidR="006C0DA2" w:rsidRDefault="00000000">
      <w:r>
        <w:t xml:space="preserve">    }</w:t>
      </w:r>
    </w:p>
    <w:p w14:paraId="387B36AB" w14:textId="77777777" w:rsidR="006C0DA2" w:rsidRDefault="006C0DA2"/>
    <w:p w14:paraId="69ED0035" w14:textId="77777777" w:rsidR="006C0DA2" w:rsidRDefault="00000000">
      <w:r>
        <w:t xml:space="preserve">    @Then("some outcome is expected")</w:t>
      </w:r>
    </w:p>
    <w:p w14:paraId="442DD309" w14:textId="77777777" w:rsidR="006C0DA2" w:rsidRDefault="00000000">
      <w:r>
        <w:t xml:space="preserve">    public void some_outcome_is_expected() {</w:t>
      </w:r>
    </w:p>
    <w:p w14:paraId="2D05DBAF" w14:textId="77777777" w:rsidR="006C0DA2" w:rsidRDefault="00000000">
      <w:r>
        <w:t xml:space="preserve">        // code for outcome</w:t>
      </w:r>
    </w:p>
    <w:p w14:paraId="54C99320" w14:textId="77777777" w:rsidR="006C0DA2" w:rsidRDefault="00000000">
      <w:r>
        <w:t xml:space="preserve">    }</w:t>
      </w:r>
    </w:p>
    <w:p w14:paraId="541E2890" w14:textId="77777777" w:rsidR="006C0DA2" w:rsidRDefault="00000000">
      <w:r>
        <w:t>}</w:t>
      </w:r>
    </w:p>
    <w:p w14:paraId="2406F268" w14:textId="77777777" w:rsidR="006C0DA2" w:rsidRDefault="00000000">
      <w:r>
        <w:t>Create Test Runner Class:</w:t>
      </w:r>
    </w:p>
    <w:p w14:paraId="398E4E4F" w14:textId="77777777" w:rsidR="006C0DA2" w:rsidRDefault="006C0DA2"/>
    <w:p w14:paraId="235EEDF7" w14:textId="77777777" w:rsidR="006C0DA2" w:rsidRDefault="00000000">
      <w:r>
        <w:t>Create a runner class in src/test/java in a package like runners. Example:</w:t>
      </w:r>
    </w:p>
    <w:p w14:paraId="0BDBD83A" w14:textId="77777777" w:rsidR="006C0DA2" w:rsidRDefault="006C0DA2"/>
    <w:p w14:paraId="0C02E517" w14:textId="77777777" w:rsidR="006C0DA2" w:rsidRDefault="00000000">
      <w:r>
        <w:t>java</w:t>
      </w:r>
    </w:p>
    <w:p w14:paraId="661B69C9" w14:textId="77777777" w:rsidR="006C0DA2" w:rsidRDefault="00000000">
      <w:r>
        <w:rPr>
          <w:color w:val="4C94D8"/>
          <w:sz w:val="32"/>
        </w:rPr>
        <w:lastRenderedPageBreak/>
        <w:t>Copy code</w:t>
      </w:r>
    </w:p>
    <w:p w14:paraId="44B63A55" w14:textId="77777777" w:rsidR="006C0DA2" w:rsidRDefault="00000000">
      <w:r>
        <w:t>package runners;</w:t>
      </w:r>
    </w:p>
    <w:p w14:paraId="1DE8A174" w14:textId="77777777" w:rsidR="006C0DA2" w:rsidRDefault="006C0DA2"/>
    <w:p w14:paraId="00869910" w14:textId="77777777" w:rsidR="006C0DA2" w:rsidRDefault="00000000">
      <w:r>
        <w:t>import org.junit.runner.RunWith;</w:t>
      </w:r>
    </w:p>
    <w:p w14:paraId="46AABDF3" w14:textId="77777777" w:rsidR="006C0DA2" w:rsidRDefault="00000000">
      <w:r>
        <w:t>import io.cucumber.junit.Cucumber;</w:t>
      </w:r>
    </w:p>
    <w:p w14:paraId="1F45E387" w14:textId="77777777" w:rsidR="006C0DA2" w:rsidRDefault="00000000">
      <w:r>
        <w:t>import io.cucumber.junit.CucumberOptions;</w:t>
      </w:r>
    </w:p>
    <w:p w14:paraId="57368596" w14:textId="77777777" w:rsidR="006C0DA2" w:rsidRDefault="006C0DA2"/>
    <w:p w14:paraId="61AFB9A3" w14:textId="77777777" w:rsidR="006C0DA2" w:rsidRDefault="00000000">
      <w:r>
        <w:t>@RunWith(Cucumber.class)</w:t>
      </w:r>
    </w:p>
    <w:p w14:paraId="2D717C81" w14:textId="77777777" w:rsidR="006C0DA2" w:rsidRDefault="00000000">
      <w:r>
        <w:t>@CucumberOptions(</w:t>
      </w:r>
    </w:p>
    <w:p w14:paraId="75C235FB" w14:textId="77777777" w:rsidR="006C0DA2" w:rsidRDefault="00000000">
      <w:r>
        <w:t xml:space="preserve">    features = "src/test/resources",</w:t>
      </w:r>
    </w:p>
    <w:p w14:paraId="369DC536" w14:textId="77777777" w:rsidR="006C0DA2" w:rsidRDefault="00000000">
      <w:r>
        <w:t xml:space="preserve">    glue = "stepDefinitions"</w:t>
      </w:r>
    </w:p>
    <w:p w14:paraId="5DA3792A" w14:textId="77777777" w:rsidR="006C0DA2" w:rsidRDefault="00000000">
      <w:r>
        <w:t>)</w:t>
      </w:r>
    </w:p>
    <w:p w14:paraId="636C2436" w14:textId="77777777" w:rsidR="006C0DA2" w:rsidRDefault="00000000">
      <w:r>
        <w:t>public class TestRunner {</w:t>
      </w:r>
    </w:p>
    <w:p w14:paraId="46B6114B" w14:textId="77777777" w:rsidR="006C0DA2" w:rsidRDefault="00000000">
      <w:r>
        <w:t>}</w:t>
      </w:r>
    </w:p>
    <w:p w14:paraId="51C256BE" w14:textId="77777777" w:rsidR="006C0DA2" w:rsidRDefault="00000000">
      <w:pPr>
        <w:pStyle w:val="Heading1"/>
      </w:pPr>
      <w:r>
        <w:rPr>
          <w:b/>
          <w:sz w:val="32"/>
        </w:rPr>
        <w:t xml:space="preserve">Step </w:t>
      </w:r>
      <w:r>
        <w:t>3: Run Cucumber Tests with Maven in Eclipse</w:t>
      </w:r>
    </w:p>
    <w:p w14:paraId="27869177" w14:textId="77777777" w:rsidR="006C0DA2" w:rsidRDefault="00000000">
      <w:r>
        <w:t>Run Maven Build:</w:t>
      </w:r>
    </w:p>
    <w:p w14:paraId="70873EEB" w14:textId="77777777" w:rsidR="006C0DA2" w:rsidRDefault="00000000">
      <w:r>
        <w:t>Right-click on the pom.xml file in your project.</w:t>
      </w:r>
    </w:p>
    <w:p w14:paraId="0F85C286" w14:textId="77777777" w:rsidR="006C0DA2" w:rsidRDefault="00000000">
      <w:r>
        <w:t>Select Run As &gt; Maven test.</w:t>
      </w:r>
    </w:p>
    <w:p w14:paraId="1984399E" w14:textId="77777777" w:rsidR="006C0DA2" w:rsidRDefault="00000000">
      <w:r>
        <w:t>This will compile your project and execute the Cucumber tests.</w:t>
      </w:r>
    </w:p>
    <w:p w14:paraId="00A318F3" w14:textId="77777777" w:rsidR="006C0DA2" w:rsidRDefault="006C0DA2"/>
    <w:p w14:paraId="0C00DEBF" w14:textId="77777777" w:rsidR="006C0DA2" w:rsidRDefault="00000000">
      <w:pPr>
        <w:pStyle w:val="Heading1"/>
      </w:pPr>
      <w:r>
        <w:rPr>
          <w:b/>
          <w:sz w:val="32"/>
        </w:rPr>
        <w:t xml:space="preserve">Step </w:t>
      </w:r>
      <w:r>
        <w:t>4: Configure Jenkins to Run Cucumber Tests</w:t>
      </w:r>
    </w:p>
    <w:p w14:paraId="186E0F45" w14:textId="77777777" w:rsidR="006C0DA2" w:rsidRDefault="00000000">
      <w:r>
        <w:t>Create a New Jenkins Job:</w:t>
      </w:r>
    </w:p>
    <w:p w14:paraId="514C8CCA" w14:textId="77777777" w:rsidR="006C0DA2" w:rsidRDefault="006C0DA2"/>
    <w:p w14:paraId="00C204DB" w14:textId="77777777" w:rsidR="006C0DA2" w:rsidRDefault="00000000">
      <w:r>
        <w:t>Open Jenkins in your web browser.</w:t>
      </w:r>
    </w:p>
    <w:p w14:paraId="2E40EAB9" w14:textId="77777777" w:rsidR="006C0DA2" w:rsidRDefault="00000000">
      <w:r>
        <w:t>Click on New Item from the Jenkins dashboard.</w:t>
      </w:r>
    </w:p>
    <w:p w14:paraId="0B7998A6" w14:textId="77777777" w:rsidR="006C0DA2" w:rsidRDefault="00000000">
      <w:r>
        <w:t>Enter a name for your job (e.g., "CucumberTests") and select Freestyle project. Click OK.</w:t>
      </w:r>
    </w:p>
    <w:p w14:paraId="52E1C453" w14:textId="77777777" w:rsidR="006C0DA2" w:rsidRDefault="00000000">
      <w:r>
        <w:t>Configure Source Code Management:</w:t>
      </w:r>
    </w:p>
    <w:p w14:paraId="3A358632" w14:textId="77777777" w:rsidR="006C0DA2" w:rsidRDefault="006C0DA2"/>
    <w:p w14:paraId="326A0CD3" w14:textId="77777777" w:rsidR="006C0DA2" w:rsidRDefault="00000000">
      <w:r>
        <w:t>Under the Source Code Management section, select the version control system you are using (e.g., Git).</w:t>
      </w:r>
    </w:p>
    <w:p w14:paraId="297ABA45" w14:textId="77777777" w:rsidR="006C0DA2" w:rsidRDefault="006C0DA2"/>
    <w:p w14:paraId="6448A4B5" w14:textId="77777777" w:rsidR="006C0DA2" w:rsidRDefault="00000000">
      <w:r>
        <w:t>Provide the repository URL and credentials if required. Example configuration for Git:</w:t>
      </w:r>
    </w:p>
    <w:p w14:paraId="51E3A412" w14:textId="77777777" w:rsidR="006C0DA2" w:rsidRDefault="006C0DA2"/>
    <w:p w14:paraId="251A2B18" w14:textId="77777777" w:rsidR="006C0DA2" w:rsidRDefault="00000000">
      <w:r>
        <w:t>csharp</w:t>
      </w:r>
    </w:p>
    <w:p w14:paraId="77F4086A" w14:textId="77777777" w:rsidR="006C0DA2" w:rsidRDefault="00000000">
      <w:r>
        <w:rPr>
          <w:color w:val="4C94D8"/>
          <w:sz w:val="32"/>
        </w:rPr>
        <w:t>Copy code</w:t>
      </w:r>
    </w:p>
    <w:p w14:paraId="67F3BC66" w14:textId="77777777" w:rsidR="006C0DA2" w:rsidRDefault="00000000">
      <w:r>
        <w:t>Repository URL: https://github.com/username/repo.git</w:t>
      </w:r>
    </w:p>
    <w:p w14:paraId="0C8F727E" w14:textId="77777777" w:rsidR="006C0DA2" w:rsidRDefault="00000000">
      <w:r>
        <w:t>Credentials: (select or add credentials)</w:t>
      </w:r>
    </w:p>
    <w:p w14:paraId="762812A7" w14:textId="77777777" w:rsidR="006C0DA2" w:rsidRDefault="00000000">
      <w:r>
        <w:t>Add Build Steps:</w:t>
      </w:r>
    </w:p>
    <w:p w14:paraId="7A608A6C" w14:textId="77777777" w:rsidR="006C0DA2" w:rsidRDefault="006C0DA2"/>
    <w:p w14:paraId="64AB57E1" w14:textId="77777777" w:rsidR="006C0DA2" w:rsidRDefault="00000000">
      <w:pPr>
        <w:pStyle w:val="Heading1"/>
      </w:pPr>
      <w:r>
        <w:t xml:space="preserve">Under the Build section, click Add build </w:t>
      </w:r>
      <w:r>
        <w:rPr>
          <w:b/>
          <w:sz w:val="32"/>
        </w:rPr>
        <w:t xml:space="preserve">Step </w:t>
      </w:r>
      <w:r>
        <w:t>and select Invoke top-level Maven targets.</w:t>
      </w:r>
    </w:p>
    <w:p w14:paraId="1C573C51" w14:textId="77777777" w:rsidR="006C0DA2" w:rsidRDefault="006C0DA2"/>
    <w:p w14:paraId="59B1A047" w14:textId="77777777" w:rsidR="006C0DA2" w:rsidRDefault="00000000">
      <w:r>
        <w:t>In the Goals field, enter clean test. This will ensure Maven cleans the project and runs the tests.</w:t>
      </w:r>
    </w:p>
    <w:p w14:paraId="0E5EAE1F" w14:textId="77777777" w:rsidR="006C0DA2" w:rsidRDefault="006C0DA2"/>
    <w:p w14:paraId="614A8512" w14:textId="77777777" w:rsidR="006C0DA2" w:rsidRDefault="00000000">
      <w:r>
        <w:t>Example configuration:</w:t>
      </w:r>
    </w:p>
    <w:p w14:paraId="02DFEB05" w14:textId="77777777" w:rsidR="006C0DA2" w:rsidRDefault="006C0DA2"/>
    <w:p w14:paraId="6347CC5F" w14:textId="77777777" w:rsidR="006C0DA2" w:rsidRDefault="00000000">
      <w:r>
        <w:t>bash</w:t>
      </w:r>
    </w:p>
    <w:p w14:paraId="54784323" w14:textId="77777777" w:rsidR="006C0DA2" w:rsidRDefault="00000000">
      <w:r>
        <w:rPr>
          <w:color w:val="4C94D8"/>
          <w:sz w:val="32"/>
        </w:rPr>
        <w:t>Copy code</w:t>
      </w:r>
    </w:p>
    <w:p w14:paraId="24B47267" w14:textId="77777777" w:rsidR="006C0DA2" w:rsidRDefault="00000000">
      <w:r>
        <w:t>Goals: clean test</w:t>
      </w:r>
    </w:p>
    <w:p w14:paraId="3995A758" w14:textId="77777777" w:rsidR="006C0DA2" w:rsidRDefault="00000000">
      <w:r>
        <w:t>Configure Post-build Actions:</w:t>
      </w:r>
    </w:p>
    <w:p w14:paraId="3D41B136" w14:textId="77777777" w:rsidR="006C0DA2" w:rsidRDefault="006C0DA2"/>
    <w:p w14:paraId="1C384115" w14:textId="77777777" w:rsidR="006C0DA2" w:rsidRDefault="00000000">
      <w:r>
        <w:t>Under the Post-build Actions section, click Add post-build action and select Publish JUnit test result report.</w:t>
      </w:r>
    </w:p>
    <w:p w14:paraId="35257BA6" w14:textId="77777777" w:rsidR="006C0DA2" w:rsidRDefault="006C0DA2"/>
    <w:p w14:paraId="7A0571E8" w14:textId="77777777" w:rsidR="006C0DA2" w:rsidRDefault="00000000">
      <w:r>
        <w:lastRenderedPageBreak/>
        <w:t>In the Test report XMLs field, enter target/cucumber-reports/*.xml. This assumes your Cucumber reports are configured to be output in this location.</w:t>
      </w:r>
    </w:p>
    <w:p w14:paraId="3DEFD2FC" w14:textId="77777777" w:rsidR="006C0DA2" w:rsidRDefault="006C0DA2"/>
    <w:p w14:paraId="347DD135" w14:textId="77777777" w:rsidR="006C0DA2" w:rsidRDefault="00000000">
      <w:r>
        <w:t>Example configuration:</w:t>
      </w:r>
    </w:p>
    <w:p w14:paraId="59CFB8EA" w14:textId="77777777" w:rsidR="006C0DA2" w:rsidRDefault="006C0DA2"/>
    <w:p w14:paraId="10F5E0F9" w14:textId="77777777" w:rsidR="006C0DA2" w:rsidRDefault="00000000">
      <w:r>
        <w:t>bash</w:t>
      </w:r>
    </w:p>
    <w:p w14:paraId="43C45C84" w14:textId="77777777" w:rsidR="006C0DA2" w:rsidRDefault="00000000">
      <w:r>
        <w:rPr>
          <w:color w:val="4C94D8"/>
          <w:sz w:val="32"/>
        </w:rPr>
        <w:t>Copy code</w:t>
      </w:r>
    </w:p>
    <w:p w14:paraId="5F1E064C" w14:textId="77777777" w:rsidR="006C0DA2" w:rsidRDefault="00000000">
      <w:r>
        <w:t>Test report XMLs: target/cucumber-reports/*.xml</w:t>
      </w:r>
    </w:p>
    <w:p w14:paraId="1DE4835A" w14:textId="77777777" w:rsidR="006C0DA2" w:rsidRDefault="00000000">
      <w:r>
        <w:t>Save the Configuration:</w:t>
      </w:r>
    </w:p>
    <w:p w14:paraId="628FE331" w14:textId="77777777" w:rsidR="006C0DA2" w:rsidRDefault="006C0DA2"/>
    <w:p w14:paraId="450BC44A" w14:textId="77777777" w:rsidR="006C0DA2" w:rsidRDefault="00000000">
      <w:r>
        <w:t>Click Save to apply the configuration and create the job</w:t>
      </w:r>
    </w:p>
    <w:p w14:paraId="6F761D87" w14:textId="77777777" w:rsidR="006C0DA2" w:rsidRDefault="006C0DA2"/>
    <w:p w14:paraId="2157AB4C" w14:textId="77777777" w:rsidR="006C0DA2" w:rsidRDefault="00000000">
      <w:pPr>
        <w:pStyle w:val="Heading1"/>
      </w:pPr>
      <w:r>
        <w:rPr>
          <w:b/>
          <w:sz w:val="32"/>
        </w:rPr>
        <w:t xml:space="preserve">Step </w:t>
      </w:r>
      <w:r>
        <w:t>5: Execute and Monitor Jenkins Job</w:t>
      </w:r>
    </w:p>
    <w:p w14:paraId="3B5341C6" w14:textId="77777777" w:rsidR="006C0DA2" w:rsidRDefault="00000000">
      <w:r>
        <w:t>Trigger the Build:</w:t>
      </w:r>
    </w:p>
    <w:p w14:paraId="040F277E" w14:textId="77777777" w:rsidR="006C0DA2" w:rsidRDefault="006C0DA2"/>
    <w:p w14:paraId="546AC917" w14:textId="77777777" w:rsidR="006C0DA2" w:rsidRDefault="00000000">
      <w:r>
        <w:t>From the Jenkins dashboard, select your newly created job.</w:t>
      </w:r>
    </w:p>
    <w:p w14:paraId="1FB159AA" w14:textId="77777777" w:rsidR="006C0DA2" w:rsidRDefault="00000000">
      <w:r>
        <w:t>Click on Build Now to manually trigger the build.</w:t>
      </w:r>
    </w:p>
    <w:p w14:paraId="71C98E38" w14:textId="77777777" w:rsidR="006C0DA2" w:rsidRDefault="00000000">
      <w:r>
        <w:t>To automate the build process, you can set up build triggers. For example, to trigger a build when changes are pushed to the repository:</w:t>
      </w:r>
    </w:p>
    <w:p w14:paraId="5C61F4C6" w14:textId="77777777" w:rsidR="006C0DA2" w:rsidRDefault="00000000">
      <w:r>
        <w:t>Go to the job configuration.</w:t>
      </w:r>
    </w:p>
    <w:p w14:paraId="34F848A4" w14:textId="77777777" w:rsidR="006C0DA2" w:rsidRDefault="00000000">
      <w:r>
        <w:t>Under the Build Triggers section, check Poll SCM.</w:t>
      </w:r>
    </w:p>
    <w:p w14:paraId="340786F5" w14:textId="77777777" w:rsidR="006C0DA2" w:rsidRDefault="00000000">
      <w:r>
        <w:t>Set the schedule (e.g., H/5 * * * * for polling every 5 minutes).</w:t>
      </w:r>
    </w:p>
    <w:p w14:paraId="1FD13481" w14:textId="77777777" w:rsidR="006C0DA2" w:rsidRDefault="00000000">
      <w:r>
        <w:t>Monitor Test Execution:</w:t>
      </w:r>
    </w:p>
    <w:p w14:paraId="37D807FD" w14:textId="77777777" w:rsidR="006C0DA2" w:rsidRDefault="006C0DA2"/>
    <w:p w14:paraId="75B7478E" w14:textId="77777777" w:rsidR="006C0DA2" w:rsidRDefault="00000000">
      <w:r>
        <w:t>Once the build is triggered, you can monitor its progress.</w:t>
      </w:r>
    </w:p>
    <w:p w14:paraId="1340F9D7" w14:textId="77777777" w:rsidR="006C0DA2" w:rsidRDefault="00000000">
      <w:r>
        <w:t>Click on the build number (e.g., #1) under the Build History section on the left side of the job page.</w:t>
      </w:r>
    </w:p>
    <w:p w14:paraId="3EBD6C45" w14:textId="77777777" w:rsidR="006C0DA2" w:rsidRDefault="00000000">
      <w:r>
        <w:t>Click on Console Output to view the log of the build process. This will show detailed information about the execution of the Maven build, including the Cucumber tests.</w:t>
      </w:r>
    </w:p>
    <w:p w14:paraId="03EF71A1" w14:textId="77777777" w:rsidR="006C0DA2" w:rsidRDefault="00000000">
      <w:r>
        <w:t>View Test Results:</w:t>
      </w:r>
    </w:p>
    <w:p w14:paraId="13E6E9CF" w14:textId="77777777" w:rsidR="006C0DA2" w:rsidRDefault="006C0DA2"/>
    <w:p w14:paraId="1CA46625" w14:textId="77777777" w:rsidR="006C0DA2" w:rsidRDefault="00000000">
      <w:r>
        <w:t>After the build is complete, navigate to the build's detail page.</w:t>
      </w:r>
    </w:p>
    <w:p w14:paraId="69EF58E7" w14:textId="77777777" w:rsidR="006C0DA2" w:rsidRDefault="00000000">
      <w:r>
        <w:t>Click on Test Result to view the results of the Cucumber tests.</w:t>
      </w:r>
    </w:p>
    <w:p w14:paraId="1E32905A" w14:textId="77777777" w:rsidR="006C0DA2" w:rsidRDefault="00000000">
      <w:r>
        <w:t>Jenkins will display a summary of the test results, including the number of tests passed, failed, and skipped.</w:t>
      </w:r>
    </w:p>
    <w:p w14:paraId="14D89EE5" w14:textId="77777777" w:rsidR="006C0DA2" w:rsidRDefault="00000000">
      <w:r>
        <w:t>Additional Reporting:</w:t>
      </w:r>
    </w:p>
    <w:p w14:paraId="555474A2" w14:textId="77777777" w:rsidR="006C0DA2" w:rsidRDefault="006C0DA2"/>
    <w:p w14:paraId="240B4298" w14:textId="77777777" w:rsidR="006C0DA2" w:rsidRDefault="00000000">
      <w:r>
        <w:t>JUnit Reports:</w:t>
      </w:r>
    </w:p>
    <w:p w14:paraId="5F068F98" w14:textId="77777777" w:rsidR="006C0DA2" w:rsidRDefault="00000000">
      <w:r>
        <w:t>Ensure that your pom.xml is configured to generate JUnit XML reports. Cucumber generates these by default if you have specified the output format in the @CucumberOptions in your runner class:</w:t>
      </w:r>
    </w:p>
    <w:p w14:paraId="19BF93E9" w14:textId="77777777" w:rsidR="006C0DA2" w:rsidRDefault="00000000">
      <w:r>
        <w:t>java</w:t>
      </w:r>
    </w:p>
    <w:p w14:paraId="659A1561" w14:textId="77777777" w:rsidR="006C0DA2" w:rsidRDefault="00000000">
      <w:r>
        <w:rPr>
          <w:color w:val="4C94D8"/>
          <w:sz w:val="32"/>
        </w:rPr>
        <w:t>Copy code</w:t>
      </w:r>
    </w:p>
    <w:p w14:paraId="63330BDE" w14:textId="77777777" w:rsidR="006C0DA2" w:rsidRDefault="00000000">
      <w:r>
        <w:t>@CucumberOptions(</w:t>
      </w:r>
    </w:p>
    <w:p w14:paraId="385B377D" w14:textId="77777777" w:rsidR="006C0DA2" w:rsidRDefault="00000000">
      <w:r>
        <w:t xml:space="preserve">    features = "src/test/resources",</w:t>
      </w:r>
    </w:p>
    <w:p w14:paraId="1E6C8935" w14:textId="77777777" w:rsidR="006C0DA2" w:rsidRDefault="00000000">
      <w:r>
        <w:t xml:space="preserve">    glue = "stepDefinitions",</w:t>
      </w:r>
    </w:p>
    <w:p w14:paraId="44D88514" w14:textId="77777777" w:rsidR="006C0DA2" w:rsidRDefault="00000000">
      <w:r>
        <w:t xml:space="preserve">    plugin = {"pretty", "junit:target/cucumber-reports/Cucumber.xml"}</w:t>
      </w:r>
    </w:p>
    <w:p w14:paraId="41762D67" w14:textId="77777777" w:rsidR="006C0DA2" w:rsidRDefault="00000000">
      <w:r>
        <w:t>)</w:t>
      </w:r>
    </w:p>
    <w:p w14:paraId="6DB899CA" w14:textId="77777777" w:rsidR="006C0DA2" w:rsidRDefault="00000000">
      <w:r>
        <w:t>Cucumber Reports Plugin:</w:t>
      </w:r>
    </w:p>
    <w:p w14:paraId="5DF0BE43" w14:textId="77777777" w:rsidR="006C0DA2" w:rsidRDefault="00000000">
      <w:r>
        <w:t>For enhanced reporting, you can use the Cucumber Reports plugin.</w:t>
      </w:r>
    </w:p>
    <w:p w14:paraId="77BFEF1F" w14:textId="77777777" w:rsidR="006C0DA2" w:rsidRDefault="00000000">
      <w:r>
        <w:t>Go to Manage Jenkins &gt; Manage Plugins.</w:t>
      </w:r>
    </w:p>
    <w:p w14:paraId="19456FDA" w14:textId="77777777" w:rsidR="006C0DA2" w:rsidRDefault="00000000">
      <w:r>
        <w:t>Install the Cucumber Reports plugin.</w:t>
      </w:r>
    </w:p>
    <w:p w14:paraId="17E0ADC7" w14:textId="77777777" w:rsidR="006C0DA2" w:rsidRDefault="00000000">
      <w:r>
        <w:t>Configure your job to use this plugin:</w:t>
      </w:r>
    </w:p>
    <w:p w14:paraId="21776BE2" w14:textId="77777777" w:rsidR="006C0DA2" w:rsidRDefault="00000000">
      <w:r>
        <w:t>Under the job configuration, add a post-build action Cucumber reports.</w:t>
      </w:r>
    </w:p>
    <w:p w14:paraId="7D72869A" w14:textId="77777777" w:rsidR="006C0DA2" w:rsidRDefault="00000000">
      <w:r>
        <w:t>Set the JSON reports path to target/cucumber-reports/*.json (or wherever your reports are generated).</w:t>
      </w:r>
    </w:p>
    <w:p w14:paraId="2DA2C96B" w14:textId="77777777" w:rsidR="006C0DA2" w:rsidRDefault="00000000">
      <w:r>
        <w:t>Example configuration for the runner class:</w:t>
      </w:r>
    </w:p>
    <w:p w14:paraId="5915D0EE" w14:textId="77777777" w:rsidR="006C0DA2" w:rsidRDefault="00000000">
      <w:r>
        <w:t>java</w:t>
      </w:r>
    </w:p>
    <w:p w14:paraId="34FD2A1B" w14:textId="77777777" w:rsidR="006C0DA2" w:rsidRDefault="00000000">
      <w:r>
        <w:rPr>
          <w:color w:val="4C94D8"/>
          <w:sz w:val="32"/>
        </w:rPr>
        <w:t>Copy code</w:t>
      </w:r>
    </w:p>
    <w:p w14:paraId="6F451A02" w14:textId="77777777" w:rsidR="006C0DA2" w:rsidRDefault="00000000">
      <w:r>
        <w:t>@CucumberOptions(</w:t>
      </w:r>
    </w:p>
    <w:p w14:paraId="4903B483" w14:textId="77777777" w:rsidR="006C0DA2" w:rsidRDefault="00000000">
      <w:r>
        <w:lastRenderedPageBreak/>
        <w:t xml:space="preserve">    features = "src/test/resources",</w:t>
      </w:r>
    </w:p>
    <w:p w14:paraId="2E30F41C" w14:textId="77777777" w:rsidR="006C0DA2" w:rsidRDefault="00000000">
      <w:r>
        <w:t xml:space="preserve">    glue = "stepDefinitions",</w:t>
      </w:r>
    </w:p>
    <w:p w14:paraId="2711ACF1" w14:textId="77777777" w:rsidR="006C0DA2" w:rsidRDefault="00000000">
      <w:r>
        <w:t xml:space="preserve">    plugin = {"pretty", "json:target/cucumber-reports/Cucumber.json"}</w:t>
      </w:r>
    </w:p>
    <w:p w14:paraId="6C245A10" w14:textId="77777777" w:rsidR="006C0DA2" w:rsidRDefault="00000000">
      <w:r>
        <w:t>)</w:t>
      </w:r>
    </w:p>
    <w:p w14:paraId="49A000B6" w14:textId="77777777" w:rsidR="006C0DA2" w:rsidRDefault="00000000">
      <w:r>
        <w:t>By following these steps, you can effectively execute and monitor Cucumber tests in Jenkins, ensuring continuous integration and comprehensive test reporting.</w:t>
      </w:r>
    </w:p>
    <w:p w14:paraId="1A482B59" w14:textId="77777777" w:rsidR="006C0DA2" w:rsidRDefault="006C0DA2"/>
    <w:sectPr w:rsidR="006C0D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BFCD" w14:textId="77777777" w:rsidR="00856811" w:rsidRDefault="00856811">
      <w:pPr>
        <w:spacing w:after="0" w:line="240" w:lineRule="auto"/>
      </w:pPr>
      <w:r>
        <w:separator/>
      </w:r>
    </w:p>
  </w:endnote>
  <w:endnote w:type="continuationSeparator" w:id="0">
    <w:p w14:paraId="4B7D812E" w14:textId="77777777" w:rsidR="00856811" w:rsidRDefault="0085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7FE9" w14:textId="77777777" w:rsidR="00856811" w:rsidRDefault="008568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D0127F" w14:textId="77777777" w:rsidR="00856811" w:rsidRDefault="00856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C0DA2"/>
    <w:rsid w:val="006C0DA2"/>
    <w:rsid w:val="00856811"/>
    <w:rsid w:val="00D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CE2C"/>
  <w15:docId w15:val="{B0B05195-7277-4BB6-8450-3A248DB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897</Words>
  <Characters>5114</Characters>
  <Application>Microsoft Office Word</Application>
  <DocSecurity>0</DocSecurity>
  <Lines>42</Lines>
  <Paragraphs>11</Paragraphs>
  <ScaleCrop>false</ScaleCrop>
  <Company>NEC Software Solutions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Sabareesan J</dc:creator>
  <dc:description/>
  <cp:lastModifiedBy>Sabareesan</cp:lastModifiedBy>
  <cp:revision>2</cp:revision>
  <dcterms:created xsi:type="dcterms:W3CDTF">2024-05-30T05:09:00Z</dcterms:created>
  <dcterms:modified xsi:type="dcterms:W3CDTF">2024-05-30T05:09:00Z</dcterms:modified>
</cp:coreProperties>
</file>